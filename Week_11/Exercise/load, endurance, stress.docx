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7D1" w:rsidRPr="00716200" w:rsidRDefault="002E0E3C">
      <w:pPr>
        <w:rPr>
          <w:lang w:val="en-US"/>
        </w:rPr>
      </w:pPr>
      <w:bookmarkStart w:id="0" w:name="_GoBack"/>
      <w:r w:rsidRPr="00716200">
        <w:rPr>
          <w:lang w:val="en-US"/>
        </w:rPr>
        <w:t>1. Load Testing</w:t>
      </w:r>
    </w:p>
    <w:p w:rsidR="002E0E3C" w:rsidRPr="00716200" w:rsidRDefault="002E0E3C" w:rsidP="002E0E3C">
      <w:pPr>
        <w:rPr>
          <w:lang w:val="en-US"/>
        </w:rPr>
      </w:pPr>
      <w:r w:rsidRPr="00716200">
        <w:rPr>
          <w:lang w:val="en-US"/>
        </w:rPr>
        <w:t>We have to run the script under the following configuration: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Concurrent users: </w:t>
      </w:r>
      <w:r w:rsidRPr="00716200">
        <w:rPr>
          <w:rFonts w:asciiTheme="minorHAnsi" w:hAnsiTheme="minorHAnsi"/>
          <w:lang w:val="en-US"/>
        </w:rPr>
        <w:t>10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>Ramp Up Virtual users: 1 min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Execution time: </w:t>
      </w:r>
      <w:r w:rsidRPr="00716200">
        <w:rPr>
          <w:rFonts w:asciiTheme="minorHAnsi" w:hAnsiTheme="minorHAnsi"/>
          <w:lang w:val="en-US"/>
        </w:rPr>
        <w:t>10 min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>90% Response time for Login transaction should be under 1.5 sec</w:t>
      </w:r>
    </w:p>
    <w:p w:rsidR="00716200" w:rsidRPr="00716200" w:rsidRDefault="00716200" w:rsidP="002E0E3C">
      <w:pPr>
        <w:rPr>
          <w:lang w:val="en-US"/>
        </w:rPr>
      </w:pPr>
    </w:p>
    <w:p w:rsidR="002E0E3C" w:rsidRPr="00716200" w:rsidRDefault="002E0E3C" w:rsidP="002E0E3C">
      <w:pPr>
        <w:rPr>
          <w:lang w:val="en-US"/>
        </w:rPr>
      </w:pPr>
      <w:r w:rsidRPr="00716200">
        <w:rPr>
          <w:lang w:val="en-US"/>
        </w:rPr>
        <w:t>2. Endurance Testing</w:t>
      </w:r>
      <w:r w:rsidR="00716200">
        <w:rPr>
          <w:lang w:val="en-US"/>
        </w:rPr>
        <w:t xml:space="preserve"> (Soak Testing) </w:t>
      </w:r>
    </w:p>
    <w:p w:rsidR="002E0E3C" w:rsidRPr="00716200" w:rsidRDefault="002E0E3C" w:rsidP="002E0E3C">
      <w:pPr>
        <w:rPr>
          <w:lang w:val="en-US"/>
        </w:rPr>
      </w:pPr>
      <w:r w:rsidRPr="00716200">
        <w:rPr>
          <w:lang w:val="en-US"/>
        </w:rPr>
        <w:t>We have to run the script under the following configuration: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Concurrent users: </w:t>
      </w:r>
      <w:r w:rsidRPr="00716200">
        <w:rPr>
          <w:rFonts w:asciiTheme="minorHAnsi" w:hAnsiTheme="minorHAnsi"/>
          <w:lang w:val="en-US"/>
        </w:rPr>
        <w:t>10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Ramp Up Virtual users: </w:t>
      </w:r>
      <w:r w:rsidRPr="00716200">
        <w:rPr>
          <w:rFonts w:asciiTheme="minorHAnsi" w:hAnsiTheme="minorHAnsi"/>
          <w:lang w:val="en-US"/>
        </w:rPr>
        <w:t>3</w:t>
      </w:r>
      <w:r w:rsidRPr="00716200">
        <w:rPr>
          <w:rFonts w:asciiTheme="minorHAnsi" w:hAnsiTheme="minorHAnsi"/>
          <w:lang w:val="en-US"/>
        </w:rPr>
        <w:t xml:space="preserve"> min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Execution time: </w:t>
      </w:r>
      <w:r w:rsidRPr="00716200">
        <w:rPr>
          <w:rFonts w:asciiTheme="minorHAnsi" w:hAnsiTheme="minorHAnsi"/>
          <w:lang w:val="en-US"/>
        </w:rPr>
        <w:t>15</w:t>
      </w:r>
      <w:r w:rsidRPr="00716200">
        <w:rPr>
          <w:rFonts w:asciiTheme="minorHAnsi" w:hAnsiTheme="minorHAnsi"/>
          <w:lang w:val="en-US"/>
        </w:rPr>
        <w:t xml:space="preserve"> min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>90% Response time for Login transaction should be under 1.5 sec</w:t>
      </w:r>
    </w:p>
    <w:p w:rsidR="002E0E3C" w:rsidRPr="00716200" w:rsidRDefault="002E0E3C" w:rsidP="002E0E3C">
      <w:pPr>
        <w:rPr>
          <w:lang w:val="en-US"/>
        </w:rPr>
      </w:pPr>
    </w:p>
    <w:p w:rsidR="002E0E3C" w:rsidRPr="00716200" w:rsidRDefault="002E0E3C">
      <w:pPr>
        <w:rPr>
          <w:lang w:val="en-GB"/>
        </w:rPr>
      </w:pPr>
      <w:r w:rsidRPr="00716200">
        <w:rPr>
          <w:lang w:val="en-GB"/>
        </w:rPr>
        <w:t>3. Stress Testing</w:t>
      </w:r>
    </w:p>
    <w:p w:rsidR="002E0E3C" w:rsidRPr="00716200" w:rsidRDefault="002E0E3C" w:rsidP="002E0E3C">
      <w:pPr>
        <w:rPr>
          <w:lang w:val="en-US"/>
        </w:rPr>
      </w:pPr>
      <w:r w:rsidRPr="00716200">
        <w:rPr>
          <w:lang w:val="en-US"/>
        </w:rPr>
        <w:t>We have to run the script under the following configuration: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Concurrent users: </w:t>
      </w:r>
      <w:r w:rsidRPr="00716200">
        <w:rPr>
          <w:rFonts w:asciiTheme="minorHAnsi" w:hAnsiTheme="minorHAnsi"/>
          <w:lang w:val="en-US"/>
        </w:rPr>
        <w:t>30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 xml:space="preserve">Ramp Up Virtual users: </w:t>
      </w:r>
      <w:r w:rsidRPr="00716200">
        <w:rPr>
          <w:rFonts w:asciiTheme="minorHAnsi" w:hAnsiTheme="minorHAnsi"/>
          <w:lang w:val="en-US"/>
        </w:rPr>
        <w:t>5</w:t>
      </w:r>
      <w:r w:rsidRPr="00716200">
        <w:rPr>
          <w:rFonts w:asciiTheme="minorHAnsi" w:hAnsiTheme="minorHAnsi"/>
          <w:lang w:val="en-US"/>
        </w:rPr>
        <w:t xml:space="preserve"> min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>Execution time: 15 min</w:t>
      </w:r>
    </w:p>
    <w:p w:rsidR="002E0E3C" w:rsidRPr="00716200" w:rsidRDefault="002E0E3C" w:rsidP="002E0E3C">
      <w:pPr>
        <w:pStyle w:val="ListParagraph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716200">
        <w:rPr>
          <w:rFonts w:asciiTheme="minorHAnsi" w:hAnsiTheme="minorHAnsi"/>
          <w:lang w:val="en-US"/>
        </w:rPr>
        <w:t>90% Response time for Login transaction should be under 1.5 sec</w:t>
      </w:r>
    </w:p>
    <w:bookmarkEnd w:id="0"/>
    <w:p w:rsidR="002E0E3C" w:rsidRPr="002E0E3C" w:rsidRDefault="002E0E3C">
      <w:pPr>
        <w:rPr>
          <w:lang w:val="en-US"/>
        </w:rPr>
      </w:pPr>
    </w:p>
    <w:sectPr w:rsidR="002E0E3C" w:rsidRPr="002E0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3C" w:rsidRDefault="002E0E3C" w:rsidP="002E0E3C">
      <w:pPr>
        <w:spacing w:after="0" w:line="240" w:lineRule="auto"/>
      </w:pPr>
      <w:r>
        <w:separator/>
      </w:r>
    </w:p>
  </w:endnote>
  <w:endnote w:type="continuationSeparator" w:id="0">
    <w:p w:rsidR="002E0E3C" w:rsidRDefault="002E0E3C" w:rsidP="002E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E3C" w:rsidRDefault="00716200" w:rsidP="00716200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 w:rsidRPr="00716200"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2E0E3C" w:rsidRDefault="002E0E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E3C" w:rsidRDefault="00716200" w:rsidP="00716200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 w:rsidRPr="00716200"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2E0E3C" w:rsidRDefault="002E0E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E3C" w:rsidRDefault="00716200" w:rsidP="00716200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 w:rsidRPr="00716200"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2E0E3C" w:rsidRDefault="002E0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3C" w:rsidRDefault="002E0E3C" w:rsidP="002E0E3C">
      <w:pPr>
        <w:spacing w:after="0" w:line="240" w:lineRule="auto"/>
      </w:pPr>
      <w:r>
        <w:separator/>
      </w:r>
    </w:p>
  </w:footnote>
  <w:footnote w:type="continuationSeparator" w:id="0">
    <w:p w:rsidR="002E0E3C" w:rsidRDefault="002E0E3C" w:rsidP="002E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E3C" w:rsidRDefault="002E0E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E3C" w:rsidRDefault="002E0E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E3C" w:rsidRDefault="002E0E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B78B9"/>
    <w:multiLevelType w:val="hybridMultilevel"/>
    <w:tmpl w:val="29DC3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B2D15"/>
    <w:multiLevelType w:val="hybridMultilevel"/>
    <w:tmpl w:val="9878A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3C"/>
    <w:rsid w:val="002E0E3C"/>
    <w:rsid w:val="00660620"/>
    <w:rsid w:val="00716200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B6E00-C396-4142-8780-EB828A0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E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0E3C"/>
    <w:rPr>
      <w:b/>
      <w:bCs/>
    </w:rPr>
  </w:style>
  <w:style w:type="paragraph" w:styleId="ListParagraph">
    <w:name w:val="List Paragraph"/>
    <w:basedOn w:val="Normal"/>
    <w:uiPriority w:val="34"/>
    <w:qFormat/>
    <w:rsid w:val="002E0E3C"/>
    <w:pPr>
      <w:spacing w:after="0" w:line="240" w:lineRule="auto"/>
      <w:ind w:left="720"/>
    </w:pPr>
    <w:rPr>
      <w:rFonts w:ascii="Calibri" w:hAnsi="Calibri" w:cs="Times New Roman"/>
      <w:lang w:eastAsia="de-DE"/>
    </w:rPr>
  </w:style>
  <w:style w:type="character" w:styleId="Emphasis">
    <w:name w:val="Emphasis"/>
    <w:basedOn w:val="DefaultParagraphFont"/>
    <w:uiPriority w:val="20"/>
    <w:qFormat/>
    <w:rsid w:val="002E0E3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0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C"/>
  </w:style>
  <w:style w:type="paragraph" w:styleId="Footer">
    <w:name w:val="footer"/>
    <w:basedOn w:val="Normal"/>
    <w:link w:val="FooterChar"/>
    <w:uiPriority w:val="99"/>
    <w:unhideWhenUsed/>
    <w:rsid w:val="002E0E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32992F8C</Template>
  <TotalTime>0</TotalTime>
  <Pages>1</Pages>
  <Words>113</Words>
  <Characters>563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Condurache</dc:creator>
  <cp:keywords>For internal use only</cp:keywords>
  <dc:description/>
  <cp:lastModifiedBy>Daniel Condurache</cp:lastModifiedBy>
  <cp:revision>2</cp:revision>
  <dcterms:created xsi:type="dcterms:W3CDTF">2018-11-29T09:23:00Z</dcterms:created>
  <dcterms:modified xsi:type="dcterms:W3CDTF">2018-11-29T09:35:00Z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611c6662-d8da-4643-800a-04bd503eaef3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